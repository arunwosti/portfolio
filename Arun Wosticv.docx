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625" w:type="pct"/>
        <w:tblInd w:w="-2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First table has your name, second table has date, image, and contact information"/>
      </w:tblPr>
      <w:tblGrid>
        <w:gridCol w:w="13470"/>
      </w:tblGrid>
      <w:tr w:rsidR="000D13BB" w14:paraId="24BA16AE" w14:textId="77777777" w:rsidTr="002713D7">
        <w:trPr>
          <w:trHeight w:val="648"/>
        </w:trPr>
        <w:tc>
          <w:tcPr>
            <w:tcW w:w="10070" w:type="dxa"/>
            <w:shd w:val="clear" w:color="auto" w:fill="775F55" w:themeFill="text2"/>
            <w:tcMar>
              <w:top w:w="14" w:type="dxa"/>
              <w:bottom w:w="14" w:type="dxa"/>
            </w:tcMar>
            <w:vAlign w:val="center"/>
          </w:tcPr>
          <w:p w14:paraId="1BBFB61C" w14:textId="77777777" w:rsidR="000D13BB" w:rsidRPr="009E137C" w:rsidRDefault="00EF5D8D" w:rsidP="006A5C53">
            <w:pPr>
              <w:pStyle w:val="YourName"/>
            </w:pPr>
            <w:sdt>
              <w:sdtPr>
                <w:alias w:val="Enter your name:"/>
                <w:tag w:val="Enter your name:"/>
                <w:id w:val="-605731169"/>
                <w:placeholder>
                  <w:docPart w:val="BF81F6C9B1A34456850D165547754C9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r w:rsidR="006A5C53">
                  <w:t>Arun Wosti</w:t>
                </w:r>
              </w:sdtContent>
            </w:sdt>
          </w:p>
        </w:tc>
      </w:tr>
    </w:tbl>
    <w:tbl>
      <w:tblPr>
        <w:tblW w:w="6625" w:type="pct"/>
        <w:tblInd w:w="-247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First table has your name, second table has date, image, and contact information"/>
      </w:tblPr>
      <w:tblGrid>
        <w:gridCol w:w="2399"/>
        <w:gridCol w:w="7980"/>
      </w:tblGrid>
      <w:tr w:rsidR="00B04B3F" w14:paraId="70329158" w14:textId="77777777" w:rsidTr="002713D7">
        <w:trPr>
          <w:trHeight w:val="360"/>
        </w:trPr>
        <w:sdt>
          <w:sdtPr>
            <w:alias w:val="Enter date:"/>
            <w:tag w:val="Enter date:"/>
            <w:id w:val="-1022472091"/>
            <w:placeholder>
              <w:docPart w:val="D06AFD08FD71491CAC05E2F7B19B72F4"/>
            </w:placeholder>
            <w:temporary/>
            <w:showingPlcHdr/>
          </w:sdtPr>
          <w:sdtEndPr/>
          <w:sdtContent>
            <w:tc>
              <w:tcPr>
                <w:tcW w:w="2330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B85A22" w:themeFill="accent2" w:themeFillShade="BF"/>
                <w:tcMar>
                  <w:top w:w="43" w:type="dxa"/>
                  <w:left w:w="115" w:type="dxa"/>
                  <w:bottom w:w="43" w:type="dxa"/>
                  <w:right w:w="115" w:type="dxa"/>
                </w:tcMar>
                <w:vAlign w:val="center"/>
              </w:tcPr>
              <w:p w14:paraId="1204E822" w14:textId="77777777" w:rsidR="00B04B3F" w:rsidRDefault="000D13BB" w:rsidP="00A42117">
                <w:pPr>
                  <w:pStyle w:val="Date"/>
                  <w:framePr w:wrap="auto" w:hAnchor="text" w:xAlign="left" w:yAlign="inline"/>
                  <w:suppressOverlap w:val="0"/>
                </w:pPr>
                <w:r>
                  <w:t>Date</w:t>
                </w:r>
              </w:p>
            </w:tc>
          </w:sdtContent>
        </w:sdt>
        <w:tc>
          <w:tcPr>
            <w:tcW w:w="7750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14A0870" w14:textId="68C4E66F" w:rsidR="00B04B3F" w:rsidRDefault="006A5C53" w:rsidP="006A5C53">
            <w:pPr>
              <w:spacing w:after="0"/>
            </w:pPr>
            <w:r>
              <w:t>2</w:t>
            </w:r>
            <w:r w:rsidR="00374F5B">
              <w:t>1</w:t>
            </w:r>
            <w:r>
              <w:t>/</w:t>
            </w:r>
            <w:r w:rsidR="00374F5B">
              <w:t>10</w:t>
            </w:r>
            <w:r>
              <w:t>/202</w:t>
            </w:r>
            <w:r w:rsidR="00374F5B">
              <w:t>1</w:t>
            </w:r>
          </w:p>
        </w:tc>
      </w:tr>
      <w:tr w:rsidR="00B04B3F" w14:paraId="084970AD" w14:textId="77777777" w:rsidTr="00E11730">
        <w:trPr>
          <w:trHeight w:val="257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FEC2F2" w14:textId="77777777" w:rsidR="00B04B3F" w:rsidRDefault="001976DE" w:rsidP="00A42117">
            <w:pPr>
              <w:spacing w:after="0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74A882D" wp14:editId="01571BFD">
                  <wp:extent cx="1115568" cy="1368552"/>
                  <wp:effectExtent l="0" t="0" r="889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1807A  Arun copy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68" cy="1368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14:paraId="6E899FFE" w14:textId="77777777" w:rsidR="000D13BB" w:rsidRDefault="006A5C53" w:rsidP="00A42117">
            <w:pPr>
              <w:pStyle w:val="ContactInfo"/>
            </w:pPr>
            <w:proofErr w:type="gramStart"/>
            <w:r w:rsidRPr="006A5C53">
              <w:rPr>
                <w:color w:val="00B0F0"/>
              </w:rPr>
              <w:t>Phone</w:t>
            </w:r>
            <w:r>
              <w:t xml:space="preserve"> :</w:t>
            </w:r>
            <w:proofErr w:type="gramEnd"/>
            <w:r>
              <w:t xml:space="preserve"> +977-9840135602</w:t>
            </w:r>
          </w:p>
          <w:p w14:paraId="30CBCA8F" w14:textId="77777777" w:rsidR="00B04B3F" w:rsidRDefault="006A5C53" w:rsidP="00A42117">
            <w:pPr>
              <w:pStyle w:val="ContactInfo"/>
            </w:pPr>
            <w:proofErr w:type="gramStart"/>
            <w:r w:rsidRPr="006A5C53">
              <w:rPr>
                <w:color w:val="00B0F0"/>
              </w:rPr>
              <w:t>Email</w:t>
            </w:r>
            <w:r>
              <w:t xml:space="preserve">  :</w:t>
            </w:r>
            <w:proofErr w:type="gramEnd"/>
            <w:r>
              <w:t xml:space="preserve">  ostiarun55@gmail.com </w:t>
            </w:r>
          </w:p>
          <w:p w14:paraId="1526B063" w14:textId="77777777" w:rsidR="00B04B3F" w:rsidRDefault="00B04B3F" w:rsidP="006A5C53">
            <w:pPr>
              <w:pStyle w:val="ContactInfo"/>
            </w:pPr>
          </w:p>
        </w:tc>
      </w:tr>
    </w:tbl>
    <w:p w14:paraId="047464DC" w14:textId="77777777" w:rsidR="00E11730" w:rsidRPr="00860837" w:rsidRDefault="00EF5D8D" w:rsidP="00860837">
      <w:pPr>
        <w:pStyle w:val="Heading1"/>
      </w:pPr>
      <w:sdt>
        <w:sdtPr>
          <w:alias w:val="Objective:"/>
          <w:tag w:val="Objective:"/>
          <w:id w:val="-837231461"/>
          <w:placeholder>
            <w:docPart w:val="C527C5B11712401FBA7FC016E301071B"/>
          </w:placeholder>
          <w:temporary/>
          <w:showingPlcHdr/>
        </w:sdtPr>
        <w:sdtEndPr/>
        <w:sdtContent>
          <w:r w:rsidR="00E11730">
            <w:t>Objective</w:t>
          </w:r>
        </w:sdtContent>
      </w:sdt>
    </w:p>
    <w:p w14:paraId="004DEE65" w14:textId="77777777" w:rsidR="00E11730" w:rsidRDefault="004D5F2C">
      <w:pPr>
        <w:spacing w:after="0" w:line="240" w:lineRule="auto"/>
      </w:pPr>
      <w:r>
        <w:t>To give my efforts to a company and contribute to the organization with my main focus lying on continuous learning, team work and solid execution of company objectives and hence try to be its important assets.</w:t>
      </w:r>
    </w:p>
    <w:p w14:paraId="48BF3B15" w14:textId="77777777" w:rsidR="00E11730" w:rsidRPr="00860837" w:rsidRDefault="00EF5D8D" w:rsidP="00860837">
      <w:pPr>
        <w:pStyle w:val="Heading1"/>
      </w:pPr>
      <w:sdt>
        <w:sdtPr>
          <w:alias w:val="Education:"/>
          <w:tag w:val="Education:"/>
          <w:id w:val="946657345"/>
          <w:placeholder>
            <w:docPart w:val="7544F4D0CDB94898BB18C4F20A53BF63"/>
          </w:placeholder>
          <w:temporary/>
          <w:showingPlcHdr/>
        </w:sdtPr>
        <w:sdtEndPr/>
        <w:sdtContent>
          <w:r w:rsidR="00E11730" w:rsidRPr="00860837">
            <w:t>Education</w:t>
          </w:r>
        </w:sdtContent>
      </w:sdt>
    </w:p>
    <w:p w14:paraId="6B4A7CC7" w14:textId="77777777" w:rsidR="00E11730" w:rsidRDefault="004D5F2C" w:rsidP="00860837">
      <w:pPr>
        <w:pStyle w:val="Heading2"/>
      </w:pPr>
      <w:r>
        <w:t>The British College</w:t>
      </w:r>
    </w:p>
    <w:p w14:paraId="23A1D8F4" w14:textId="77777777" w:rsidR="00E11730" w:rsidRDefault="004D5F2C">
      <w:pPr>
        <w:spacing w:after="0" w:line="240" w:lineRule="auto"/>
        <w:ind w:left="360" w:hanging="360"/>
      </w:pPr>
      <w:r>
        <w:t>Duration-: Sept 2017 – Dec 2021</w:t>
      </w:r>
    </w:p>
    <w:p w14:paraId="130CC975" w14:textId="77777777" w:rsidR="00E11730" w:rsidRDefault="004D5F2C">
      <w:pPr>
        <w:spacing w:after="0" w:line="240" w:lineRule="auto"/>
      </w:pPr>
      <w:r>
        <w:t>BSc. hons Computing</w:t>
      </w:r>
    </w:p>
    <w:p w14:paraId="6C99458C" w14:textId="77777777" w:rsidR="004D5F2C" w:rsidRDefault="004D5F2C">
      <w:pPr>
        <w:spacing w:after="0" w:line="240" w:lineRule="auto"/>
      </w:pPr>
    </w:p>
    <w:p w14:paraId="4F0E06F7" w14:textId="77777777" w:rsidR="004D5F2C" w:rsidRDefault="004D5F2C">
      <w:pPr>
        <w:spacing w:after="0" w:line="240" w:lineRule="auto"/>
        <w:rPr>
          <w:b/>
          <w:color w:val="355D7E" w:themeColor="accent1" w:themeShade="80"/>
          <w:sz w:val="24"/>
          <w:szCs w:val="24"/>
        </w:rPr>
      </w:pPr>
      <w:r w:rsidRPr="004D5F2C">
        <w:rPr>
          <w:b/>
          <w:color w:val="355D7E" w:themeColor="accent1" w:themeShade="80"/>
          <w:sz w:val="24"/>
          <w:szCs w:val="24"/>
        </w:rPr>
        <w:t>Goldengate International College</w:t>
      </w:r>
    </w:p>
    <w:p w14:paraId="682E1C5A" w14:textId="77777777" w:rsidR="004D5F2C" w:rsidRPr="00B334D0" w:rsidRDefault="004D5F2C">
      <w:pPr>
        <w:spacing w:after="0" w:line="240" w:lineRule="auto"/>
        <w:rPr>
          <w:color w:val="0D0D0D" w:themeColor="text1" w:themeTint="F2"/>
        </w:rPr>
      </w:pPr>
      <w:r w:rsidRPr="00B334D0">
        <w:rPr>
          <w:color w:val="0D0D0D" w:themeColor="text1" w:themeTint="F2"/>
        </w:rPr>
        <w:t xml:space="preserve">Duration-: </w:t>
      </w:r>
      <w:r w:rsidR="00B334D0" w:rsidRPr="00B334D0">
        <w:rPr>
          <w:color w:val="0D0D0D" w:themeColor="text1" w:themeTint="F2"/>
        </w:rPr>
        <w:t>2015 – 2017</w:t>
      </w:r>
    </w:p>
    <w:p w14:paraId="4C0294BE" w14:textId="77777777" w:rsidR="00B334D0" w:rsidRDefault="00B334D0">
      <w:pPr>
        <w:spacing w:after="0" w:line="240" w:lineRule="auto"/>
        <w:rPr>
          <w:color w:val="0D0D0D" w:themeColor="text1" w:themeTint="F2"/>
        </w:rPr>
      </w:pPr>
      <w:r w:rsidRPr="00B334D0">
        <w:rPr>
          <w:color w:val="0D0D0D" w:themeColor="text1" w:themeTint="F2"/>
        </w:rPr>
        <w:t>Computer Science</w:t>
      </w:r>
    </w:p>
    <w:p w14:paraId="1A111405" w14:textId="77777777" w:rsidR="00B334D0" w:rsidRDefault="00B334D0">
      <w:pPr>
        <w:spacing w:after="0" w:line="240" w:lineRule="auto"/>
        <w:rPr>
          <w:color w:val="0D0D0D" w:themeColor="text1" w:themeTint="F2"/>
        </w:rPr>
      </w:pPr>
    </w:p>
    <w:p w14:paraId="1C39B2E0" w14:textId="77777777" w:rsidR="00B334D0" w:rsidRPr="00B334D0" w:rsidRDefault="00B334D0">
      <w:pPr>
        <w:spacing w:after="0" w:line="240" w:lineRule="auto"/>
        <w:rPr>
          <w:b/>
          <w:color w:val="355D7E" w:themeColor="accent1" w:themeShade="80"/>
          <w:sz w:val="24"/>
          <w:szCs w:val="24"/>
        </w:rPr>
      </w:pPr>
      <w:r w:rsidRPr="00B334D0">
        <w:rPr>
          <w:b/>
          <w:color w:val="355D7E" w:themeColor="accent1" w:themeShade="80"/>
          <w:sz w:val="24"/>
          <w:szCs w:val="24"/>
        </w:rPr>
        <w:t>Siddhartha Vanasthali Institute</w:t>
      </w:r>
    </w:p>
    <w:p w14:paraId="6C8FF18C" w14:textId="77777777" w:rsidR="00B334D0" w:rsidRDefault="00B334D0">
      <w:pPr>
        <w:spacing w:after="0" w:line="240" w:lineRule="auto"/>
        <w:rPr>
          <w:color w:val="0D0D0D" w:themeColor="text1" w:themeTint="F2"/>
        </w:rPr>
      </w:pPr>
      <w:r>
        <w:rPr>
          <w:color w:val="0D0D0D" w:themeColor="text1" w:themeTint="F2"/>
        </w:rPr>
        <w:t>Duration-: Passed out on 2015</w:t>
      </w:r>
    </w:p>
    <w:p w14:paraId="69326E36" w14:textId="77777777" w:rsidR="00D70E92" w:rsidRDefault="00D70E92">
      <w:pPr>
        <w:spacing w:after="0" w:line="240" w:lineRule="auto"/>
        <w:rPr>
          <w:color w:val="0D0D0D" w:themeColor="text1" w:themeTint="F2"/>
        </w:rPr>
      </w:pPr>
    </w:p>
    <w:p w14:paraId="4EBAEC40" w14:textId="77777777" w:rsidR="00D70E92" w:rsidRDefault="00D70E92">
      <w:pPr>
        <w:spacing w:after="0" w:line="240" w:lineRule="auto"/>
        <w:rPr>
          <w:color w:val="0D0D0D" w:themeColor="text1" w:themeTint="F2"/>
        </w:rPr>
      </w:pPr>
    </w:p>
    <w:p w14:paraId="74063CE5" w14:textId="77777777" w:rsidR="00D70E92" w:rsidRPr="00D70E92" w:rsidRDefault="00D70E92">
      <w:pPr>
        <w:spacing w:after="0" w:line="240" w:lineRule="auto"/>
        <w:rPr>
          <w:b/>
          <w:color w:val="0D0D0D" w:themeColor="text1" w:themeTint="F2"/>
          <w:sz w:val="24"/>
          <w:szCs w:val="24"/>
        </w:rPr>
      </w:pPr>
      <w:r w:rsidRPr="00D70E92">
        <w:rPr>
          <w:b/>
          <w:color w:val="B85A22" w:themeColor="accent2" w:themeShade="BF"/>
          <w:sz w:val="24"/>
          <w:szCs w:val="24"/>
        </w:rPr>
        <w:t>TOOLS &amp; TECHNOLOGIES</w:t>
      </w:r>
    </w:p>
    <w:p w14:paraId="2E5B21BE" w14:textId="77777777" w:rsidR="00D70E92" w:rsidRDefault="00D70E92">
      <w:pPr>
        <w:spacing w:after="0" w:line="240" w:lineRule="auto"/>
        <w:rPr>
          <w:color w:val="0D0D0D" w:themeColor="text1" w:themeTint="F2"/>
        </w:rPr>
      </w:pPr>
    </w:p>
    <w:p w14:paraId="792A35EF" w14:textId="12C20F53" w:rsidR="00D70E92" w:rsidRPr="00D70E92" w:rsidRDefault="00D70E92">
      <w:pPr>
        <w:spacing w:after="0" w:line="240" w:lineRule="auto"/>
        <w:rPr>
          <w:color w:val="0D0D0D" w:themeColor="text1" w:themeTint="F2"/>
          <w:sz w:val="24"/>
          <w:szCs w:val="24"/>
        </w:rPr>
      </w:pPr>
      <w:r w:rsidRPr="00D70E92">
        <w:rPr>
          <w:color w:val="0D0D0D" w:themeColor="text1" w:themeTint="F2"/>
          <w:sz w:val="24"/>
          <w:szCs w:val="24"/>
        </w:rPr>
        <w:t>Programming Language -: C, C++</w:t>
      </w:r>
      <w:r w:rsidR="00374F5B">
        <w:rPr>
          <w:color w:val="0D0D0D" w:themeColor="text1" w:themeTint="F2"/>
          <w:sz w:val="24"/>
          <w:szCs w:val="24"/>
        </w:rPr>
        <w:t>, JAVA</w:t>
      </w:r>
      <w:r w:rsidR="005222B0">
        <w:rPr>
          <w:color w:val="0D0D0D" w:themeColor="text1" w:themeTint="F2"/>
          <w:sz w:val="24"/>
          <w:szCs w:val="24"/>
        </w:rPr>
        <w:t>,</w:t>
      </w:r>
      <w:r w:rsidR="00DE5BE8">
        <w:rPr>
          <w:color w:val="0D0D0D" w:themeColor="text1" w:themeTint="F2"/>
          <w:sz w:val="24"/>
          <w:szCs w:val="24"/>
        </w:rPr>
        <w:t xml:space="preserve"> </w:t>
      </w:r>
      <w:r w:rsidR="005222B0">
        <w:rPr>
          <w:color w:val="0D0D0D" w:themeColor="text1" w:themeTint="F2"/>
          <w:sz w:val="24"/>
          <w:szCs w:val="24"/>
        </w:rPr>
        <w:t>PHP</w:t>
      </w:r>
      <w:r w:rsidRPr="00D70E92">
        <w:rPr>
          <w:color w:val="0D0D0D" w:themeColor="text1" w:themeTint="F2"/>
          <w:sz w:val="24"/>
          <w:szCs w:val="24"/>
        </w:rPr>
        <w:t>.</w:t>
      </w:r>
    </w:p>
    <w:p w14:paraId="63640FB4" w14:textId="69E24DB8" w:rsidR="00D70E92" w:rsidRDefault="00D70E92">
      <w:pPr>
        <w:spacing w:after="0" w:line="240" w:lineRule="auto"/>
        <w:rPr>
          <w:color w:val="0D0D0D" w:themeColor="text1" w:themeTint="F2"/>
          <w:sz w:val="24"/>
          <w:szCs w:val="24"/>
        </w:rPr>
      </w:pPr>
      <w:r w:rsidRPr="00D70E92">
        <w:rPr>
          <w:color w:val="0D0D0D" w:themeColor="text1" w:themeTint="F2"/>
          <w:sz w:val="24"/>
          <w:szCs w:val="24"/>
        </w:rPr>
        <w:t>Scripting Languages -: HTM</w:t>
      </w:r>
      <w:r w:rsidR="00374F5B">
        <w:rPr>
          <w:color w:val="0D0D0D" w:themeColor="text1" w:themeTint="F2"/>
          <w:sz w:val="24"/>
          <w:szCs w:val="24"/>
        </w:rPr>
        <w:t>L</w:t>
      </w:r>
      <w:r w:rsidR="00AC247F">
        <w:rPr>
          <w:color w:val="0D0D0D" w:themeColor="text1" w:themeTint="F2"/>
          <w:sz w:val="24"/>
          <w:szCs w:val="24"/>
        </w:rPr>
        <w:t>, CSS</w:t>
      </w:r>
      <w:r w:rsidR="005222B0">
        <w:rPr>
          <w:color w:val="0D0D0D" w:themeColor="text1" w:themeTint="F2"/>
          <w:sz w:val="24"/>
          <w:szCs w:val="24"/>
        </w:rPr>
        <w:t>,</w:t>
      </w:r>
      <w:r w:rsidR="00232E32">
        <w:rPr>
          <w:color w:val="0D0D0D" w:themeColor="text1" w:themeTint="F2"/>
          <w:sz w:val="24"/>
          <w:szCs w:val="24"/>
        </w:rPr>
        <w:t xml:space="preserve"> </w:t>
      </w:r>
      <w:r w:rsidR="00D41E65">
        <w:rPr>
          <w:color w:val="0D0D0D" w:themeColor="text1" w:themeTint="F2"/>
          <w:sz w:val="24"/>
          <w:szCs w:val="24"/>
        </w:rPr>
        <w:t>SASS,</w:t>
      </w:r>
      <w:r w:rsidR="005222B0">
        <w:rPr>
          <w:color w:val="0D0D0D" w:themeColor="text1" w:themeTint="F2"/>
          <w:sz w:val="24"/>
          <w:szCs w:val="24"/>
        </w:rPr>
        <w:t xml:space="preserve"> JavaScript</w:t>
      </w:r>
      <w:r w:rsidR="008A1C1E">
        <w:rPr>
          <w:color w:val="0D0D0D" w:themeColor="text1" w:themeTint="F2"/>
          <w:sz w:val="24"/>
          <w:szCs w:val="24"/>
        </w:rPr>
        <w:t>, Bootstrap, React, Flutter</w:t>
      </w:r>
      <w:r w:rsidR="005222B0">
        <w:rPr>
          <w:color w:val="0D0D0D" w:themeColor="text1" w:themeTint="F2"/>
          <w:sz w:val="24"/>
          <w:szCs w:val="24"/>
        </w:rPr>
        <w:t>.</w:t>
      </w:r>
    </w:p>
    <w:p w14:paraId="3003E3C7" w14:textId="79993F57" w:rsidR="005222B0" w:rsidRPr="00D70E92" w:rsidRDefault="005222B0">
      <w:pPr>
        <w:spacing w:after="0" w:line="24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Photoshop</w:t>
      </w:r>
    </w:p>
    <w:p w14:paraId="10BB4C3A" w14:textId="77777777" w:rsidR="00E11730" w:rsidRPr="00860837" w:rsidRDefault="00EF5D8D" w:rsidP="00860837">
      <w:pPr>
        <w:pStyle w:val="Heading1"/>
      </w:pPr>
      <w:sdt>
        <w:sdtPr>
          <w:alias w:val="Experience:"/>
          <w:tag w:val="Experience:"/>
          <w:id w:val="1810974222"/>
          <w:placeholder>
            <w:docPart w:val="4815D47470E440518659B57149A9F6FD"/>
          </w:placeholder>
          <w:temporary/>
          <w:showingPlcHdr/>
        </w:sdtPr>
        <w:sdtEndPr/>
        <w:sdtContent>
          <w:r w:rsidR="00E11730" w:rsidRPr="00860837">
            <w:t>experience</w:t>
          </w:r>
        </w:sdtContent>
      </w:sdt>
    </w:p>
    <w:p w14:paraId="7C680CC2" w14:textId="77777777" w:rsidR="00E11730" w:rsidRPr="00860837" w:rsidRDefault="00B334D0" w:rsidP="00860837">
      <w:pPr>
        <w:pStyle w:val="Heading2"/>
      </w:pPr>
      <w:r>
        <w:t>Documentation</w:t>
      </w:r>
      <w:r w:rsidR="00E11730" w:rsidRPr="00860837">
        <w:t xml:space="preserve"> | </w:t>
      </w:r>
      <w:r>
        <w:t>Headway Education Foundation Pvt. Ltd</w:t>
      </w:r>
    </w:p>
    <w:p w14:paraId="3EBE5774" w14:textId="77777777" w:rsidR="00E11730" w:rsidRDefault="00B334D0">
      <w:pPr>
        <w:spacing w:after="0" w:line="240" w:lineRule="auto"/>
      </w:pPr>
      <w:r>
        <w:t>August 2018</w:t>
      </w:r>
      <w:r w:rsidR="00E11730">
        <w:t xml:space="preserve"> </w:t>
      </w:r>
      <w:r>
        <w:t>–</w:t>
      </w:r>
      <w:r w:rsidR="00E11730">
        <w:t xml:space="preserve"> </w:t>
      </w:r>
      <w:r>
        <w:t>November2019</w:t>
      </w:r>
    </w:p>
    <w:p w14:paraId="272DC30D" w14:textId="101BBB77" w:rsidR="00E11730" w:rsidRDefault="005635BB" w:rsidP="00DE5BE8">
      <w:pPr>
        <w:pStyle w:val="ListParagraph"/>
        <w:numPr>
          <w:ilvl w:val="0"/>
          <w:numId w:val="33"/>
        </w:numPr>
      </w:pPr>
      <w:r>
        <w:t>Worked as a documentation officer at Headway Education Foundation Pvt. Ltd for more than a year.</w:t>
      </w:r>
    </w:p>
    <w:p w14:paraId="03A0FEE3" w14:textId="5E3074AE" w:rsidR="00C26FA8" w:rsidRDefault="00C26FA8" w:rsidP="00C26FA8">
      <w:pPr>
        <w:pStyle w:val="Heading2"/>
      </w:pPr>
      <w:r>
        <w:t>BANK TELLER | YUG SHANTI SAVING &amp; CREDIT CO. LTD</w:t>
      </w:r>
    </w:p>
    <w:p w14:paraId="03F92C07" w14:textId="2CFAB46D" w:rsidR="001B0517" w:rsidRDefault="00C862A0" w:rsidP="00C862A0">
      <w:pPr>
        <w:spacing w:after="0" w:line="240" w:lineRule="auto"/>
      </w:pPr>
      <w:r>
        <w:t>20</w:t>
      </w:r>
      <w:r>
        <w:t>20</w:t>
      </w:r>
      <w:r>
        <w:t xml:space="preserve"> – </w:t>
      </w:r>
      <w:r>
        <w:t>2021</w:t>
      </w:r>
    </w:p>
    <w:p w14:paraId="38082A91" w14:textId="6A540D39" w:rsidR="001B0517" w:rsidRPr="001B0517" w:rsidRDefault="001B0517" w:rsidP="001B0517">
      <w:pPr>
        <w:pStyle w:val="ListParagraph"/>
        <w:numPr>
          <w:ilvl w:val="0"/>
          <w:numId w:val="33"/>
        </w:numPr>
      </w:pPr>
      <w:r>
        <w:t xml:space="preserve">Worked as a </w:t>
      </w:r>
      <w:r>
        <w:t>teller</w:t>
      </w:r>
      <w:r>
        <w:t xml:space="preserve"> at </w:t>
      </w:r>
      <w:r>
        <w:t>Yug Shanti Saving &amp; Credit Cooperative</w:t>
      </w:r>
      <w:r>
        <w:t xml:space="preserve"> Ltd for more than a year</w:t>
      </w:r>
      <w:r>
        <w:t>.</w:t>
      </w:r>
    </w:p>
    <w:p w14:paraId="12F372D7" w14:textId="78608EC7" w:rsidR="00C26FA8" w:rsidRDefault="00C862A0" w:rsidP="00C862A0">
      <w:pPr>
        <w:pStyle w:val="Heading2"/>
      </w:pPr>
      <w:r>
        <w:lastRenderedPageBreak/>
        <w:t>COLLEGE PROJECTS</w:t>
      </w:r>
    </w:p>
    <w:p w14:paraId="3D170B13" w14:textId="42FC00D7" w:rsidR="00DE5BE8" w:rsidRDefault="00C862A0" w:rsidP="00DE5BE8">
      <w:pPr>
        <w:pStyle w:val="ListParagraph"/>
        <w:numPr>
          <w:ilvl w:val="0"/>
          <w:numId w:val="33"/>
        </w:numPr>
      </w:pPr>
      <w:r>
        <w:t>CD store website</w:t>
      </w:r>
      <w:r w:rsidR="00DE5BE8">
        <w:t xml:space="preserve"> in Laravel.</w:t>
      </w:r>
    </w:p>
    <w:p w14:paraId="343FCABA" w14:textId="1BDD1AB8" w:rsidR="00DE5BE8" w:rsidRDefault="00BB153C" w:rsidP="00DE5BE8">
      <w:pPr>
        <w:pStyle w:val="ListParagraph"/>
        <w:numPr>
          <w:ilvl w:val="0"/>
          <w:numId w:val="33"/>
        </w:numPr>
      </w:pPr>
      <w:r>
        <w:t>Project in Oracle Apex Database</w:t>
      </w:r>
    </w:p>
    <w:p w14:paraId="0C56CDE7" w14:textId="0546AACB" w:rsidR="00BB153C" w:rsidRDefault="008D2254" w:rsidP="00DE5BE8">
      <w:pPr>
        <w:pStyle w:val="ListParagraph"/>
        <w:numPr>
          <w:ilvl w:val="0"/>
          <w:numId w:val="33"/>
        </w:numPr>
      </w:pPr>
      <w:r>
        <w:t>Graphical Program (Drawing Software)</w:t>
      </w:r>
      <w:r w:rsidR="0083571B">
        <w:t xml:space="preserve"> in Visual Studio</w:t>
      </w:r>
      <w:r>
        <w:t>.</w:t>
      </w:r>
    </w:p>
    <w:p w14:paraId="08060C58" w14:textId="4FE84219" w:rsidR="008D2254" w:rsidRDefault="00901BE5" w:rsidP="00DE5BE8">
      <w:pPr>
        <w:pStyle w:val="ListParagraph"/>
        <w:numPr>
          <w:ilvl w:val="0"/>
          <w:numId w:val="33"/>
        </w:numPr>
      </w:pPr>
      <w:r>
        <w:t>College project related to ethical hacking</w:t>
      </w:r>
    </w:p>
    <w:p w14:paraId="1C3C9C24" w14:textId="3F21B458" w:rsidR="00D41E65" w:rsidRDefault="00D41E65" w:rsidP="00DE5BE8">
      <w:pPr>
        <w:pStyle w:val="ListParagraph"/>
        <w:numPr>
          <w:ilvl w:val="0"/>
          <w:numId w:val="33"/>
        </w:numPr>
      </w:pPr>
      <w:r>
        <w:t xml:space="preserve">NGO website </w:t>
      </w:r>
    </w:p>
    <w:p w14:paraId="0B1074B5" w14:textId="7630A4BA" w:rsidR="001702E5" w:rsidRPr="001702E5" w:rsidRDefault="00EF5D8D" w:rsidP="00DE5BE8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hyperlink r:id="rId9" w:tgtFrame="_blank" w:history="1">
        <w:r w:rsidR="001702E5" w:rsidRPr="001702E5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https://arunwosti.github.io/ngo_website/</w:t>
        </w:r>
      </w:hyperlink>
    </w:p>
    <w:p w14:paraId="45CA74DA" w14:textId="46C9CB42" w:rsidR="00E62E0D" w:rsidRDefault="00E62E0D" w:rsidP="00DE5BE8">
      <w:pPr>
        <w:pStyle w:val="ListParagraph"/>
        <w:numPr>
          <w:ilvl w:val="0"/>
          <w:numId w:val="33"/>
        </w:numPr>
      </w:pPr>
      <w:r>
        <w:t>E-commerce website</w:t>
      </w:r>
    </w:p>
    <w:p w14:paraId="46877EFD" w14:textId="5824D086" w:rsidR="00EE4CE2" w:rsidRPr="00454499" w:rsidRDefault="00EE4CE2" w:rsidP="00EE4CE2">
      <w:pPr>
        <w:pStyle w:val="ListParagraph"/>
        <w:rPr>
          <w:rFonts w:ascii="Arial" w:hAnsi="Arial" w:cs="Arial"/>
          <w:color w:val="0033CC"/>
          <w:sz w:val="22"/>
          <w:szCs w:val="22"/>
        </w:rPr>
      </w:pPr>
      <w:r w:rsidRPr="00EE4CE2">
        <w:rPr>
          <w:rFonts w:ascii="Arial" w:hAnsi="Arial" w:cs="Arial"/>
          <w:color w:val="24292F"/>
          <w:shd w:val="clear" w:color="auto" w:fill="FFFFFF"/>
        </w:rPr>
        <w:t> </w:t>
      </w:r>
      <w:hyperlink r:id="rId10" w:history="1">
        <w:r w:rsidRPr="00454499">
          <w:rPr>
            <w:rStyle w:val="Hyperlink"/>
            <w:rFonts w:ascii="Arial" w:hAnsi="Arial" w:cs="Arial"/>
            <w:color w:val="0033CC"/>
            <w:sz w:val="22"/>
            <w:szCs w:val="22"/>
            <w:shd w:val="clear" w:color="auto" w:fill="FFFFFF"/>
          </w:rPr>
          <w:t>https://arunwosti.github.io/Akira-Ecommerce/</w:t>
        </w:r>
      </w:hyperlink>
    </w:p>
    <w:p w14:paraId="58659639" w14:textId="5BB7EEC8" w:rsidR="00E60BB6" w:rsidRDefault="00E60BB6" w:rsidP="00DE5BE8">
      <w:pPr>
        <w:pStyle w:val="ListParagraph"/>
        <w:numPr>
          <w:ilvl w:val="0"/>
          <w:numId w:val="33"/>
        </w:numPr>
      </w:pPr>
      <w:r>
        <w:t>Personal Portfolio Website using React JS</w:t>
      </w:r>
    </w:p>
    <w:p w14:paraId="3A4BDC74" w14:textId="02DE928A" w:rsidR="00E60BB6" w:rsidRPr="00454499" w:rsidRDefault="00EF5D8D" w:rsidP="00E60BB6">
      <w:pPr>
        <w:pStyle w:val="ListParagraph"/>
        <w:rPr>
          <w:rFonts w:ascii="Arial" w:hAnsi="Arial" w:cs="Arial"/>
          <w:color w:val="0033CC"/>
          <w:sz w:val="22"/>
          <w:szCs w:val="22"/>
        </w:rPr>
      </w:pPr>
      <w:hyperlink r:id="rId11" w:history="1">
        <w:r w:rsidR="00E60BB6" w:rsidRPr="00454499">
          <w:rPr>
            <w:rStyle w:val="Hyperlink"/>
            <w:rFonts w:ascii="Arial" w:hAnsi="Arial" w:cs="Arial"/>
            <w:color w:val="0033CC"/>
            <w:sz w:val="22"/>
            <w:szCs w:val="22"/>
            <w:shd w:val="clear" w:color="auto" w:fill="FFFFFF"/>
          </w:rPr>
          <w:t>https://arunwosti.github.io/portfolio/</w:t>
        </w:r>
      </w:hyperlink>
    </w:p>
    <w:p w14:paraId="34581164" w14:textId="338617CD" w:rsidR="00064896" w:rsidRDefault="00064896" w:rsidP="00DE5BE8">
      <w:pPr>
        <w:pStyle w:val="ListParagraph"/>
        <w:numPr>
          <w:ilvl w:val="0"/>
          <w:numId w:val="33"/>
        </w:numPr>
      </w:pPr>
      <w:r>
        <w:t xml:space="preserve">Website for Travel Agency </w:t>
      </w:r>
      <w:hyperlink r:id="rId12" w:anchor="home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https://arunwosti.github.io/Travel_website/#home</w:t>
        </w:r>
      </w:hyperlink>
    </w:p>
    <w:p w14:paraId="350111F6" w14:textId="6588287D" w:rsidR="00122928" w:rsidRDefault="00122928" w:rsidP="00DE5BE8">
      <w:pPr>
        <w:pStyle w:val="ListParagraph"/>
        <w:numPr>
          <w:ilvl w:val="0"/>
          <w:numId w:val="33"/>
        </w:numPr>
      </w:pPr>
      <w:r>
        <w:t>Website foe Winery</w:t>
      </w:r>
    </w:p>
    <w:p w14:paraId="338639A6" w14:textId="772C5582" w:rsidR="00122928" w:rsidRDefault="00EF5D8D" w:rsidP="00DE5BE8">
      <w:pPr>
        <w:pStyle w:val="ListParagraph"/>
        <w:numPr>
          <w:ilvl w:val="0"/>
          <w:numId w:val="33"/>
        </w:numPr>
      </w:pPr>
      <w:hyperlink r:id="rId13" w:tgtFrame="_blank" w:history="1">
        <w:r w:rsidR="00122928">
          <w:rPr>
            <w:rStyle w:val="Hyperlink"/>
            <w:rFonts w:ascii="Arial" w:hAnsi="Arial" w:cs="Arial"/>
            <w:color w:val="1155CC"/>
            <w:shd w:val="clear" w:color="auto" w:fill="FFFFFF"/>
          </w:rPr>
          <w:t>https://arunwosti.github.io/winery_website/</w:t>
        </w:r>
      </w:hyperlink>
    </w:p>
    <w:p w14:paraId="282BF4E0" w14:textId="6F66F2C7" w:rsidR="00901BE5" w:rsidRDefault="00901BE5" w:rsidP="00DE5BE8">
      <w:pPr>
        <w:pStyle w:val="ListParagraph"/>
        <w:numPr>
          <w:ilvl w:val="0"/>
          <w:numId w:val="33"/>
        </w:numPr>
      </w:pPr>
      <w:r>
        <w:t xml:space="preserve">Developed a job-portal android mobile application </w:t>
      </w:r>
      <w:r w:rsidR="00A24F53">
        <w:t>as a final project</w:t>
      </w:r>
    </w:p>
    <w:p w14:paraId="5B7CA5A4" w14:textId="0E7AEDFC" w:rsidR="00D06909" w:rsidRDefault="00D06909" w:rsidP="00DE5BE8">
      <w:pPr>
        <w:pStyle w:val="ListParagraph"/>
        <w:numPr>
          <w:ilvl w:val="0"/>
          <w:numId w:val="33"/>
        </w:numPr>
      </w:pPr>
      <w:r>
        <w:t>College system using Java in Spring framework</w:t>
      </w:r>
    </w:p>
    <w:p w14:paraId="21A08F42" w14:textId="77777777" w:rsidR="002713D7" w:rsidRDefault="002713D7" w:rsidP="005B7CDC"/>
    <w:p w14:paraId="27A4A009" w14:textId="77777777" w:rsidR="00E11730" w:rsidRPr="00860837" w:rsidRDefault="00EF5D8D" w:rsidP="00860837">
      <w:pPr>
        <w:pStyle w:val="Heading1"/>
      </w:pPr>
      <w:sdt>
        <w:sdtPr>
          <w:alias w:val="Skills &amp; Abilities:"/>
          <w:tag w:val="Skills &amp; Abilities:"/>
          <w:id w:val="1871880275"/>
          <w:placeholder>
            <w:docPart w:val="EF0E47DE34C64FF98B44C400E0A33913"/>
          </w:placeholder>
          <w:temporary/>
          <w:showingPlcHdr/>
        </w:sdtPr>
        <w:sdtEndPr/>
        <w:sdtContent>
          <w:r w:rsidR="00E11730" w:rsidRPr="00860837">
            <w:t>Skills &amp; Abilities</w:t>
          </w:r>
        </w:sdtContent>
      </w:sdt>
    </w:p>
    <w:p w14:paraId="719C3090" w14:textId="77777777" w:rsidR="00E11730" w:rsidRDefault="005635BB" w:rsidP="002713D7">
      <w:pPr>
        <w:pStyle w:val="ListBullet"/>
      </w:pPr>
      <w:r>
        <w:t>Proficient typing and transcription.</w:t>
      </w:r>
    </w:p>
    <w:p w14:paraId="10000677" w14:textId="77777777" w:rsidR="005635BB" w:rsidRDefault="005635BB" w:rsidP="002713D7">
      <w:pPr>
        <w:pStyle w:val="ListBullet"/>
      </w:pPr>
      <w:r>
        <w:t>Organizational and time management abilities.</w:t>
      </w:r>
    </w:p>
    <w:p w14:paraId="6C04CA56" w14:textId="77777777" w:rsidR="005635BB" w:rsidRDefault="005635BB" w:rsidP="002713D7">
      <w:pPr>
        <w:pStyle w:val="ListBullet"/>
      </w:pPr>
      <w:r>
        <w:t>Computer and Technical skills.</w:t>
      </w:r>
    </w:p>
    <w:p w14:paraId="0ED32D8C" w14:textId="77777777" w:rsidR="005635BB" w:rsidRPr="003028A6" w:rsidRDefault="005635BB" w:rsidP="002713D7">
      <w:pPr>
        <w:pStyle w:val="ListBullet"/>
      </w:pPr>
      <w:r>
        <w:t>Accuracy and attention to detail.</w:t>
      </w:r>
    </w:p>
    <w:p w14:paraId="5411F915" w14:textId="3A63624E" w:rsidR="00851759" w:rsidRDefault="00232E32" w:rsidP="00851759">
      <w:pPr>
        <w:pStyle w:val="Heading1"/>
      </w:pPr>
      <w:r>
        <w:t>training &amp; certificates</w:t>
      </w:r>
    </w:p>
    <w:p w14:paraId="508D6CE6" w14:textId="77777777" w:rsidR="00851759" w:rsidRPr="00860837" w:rsidRDefault="00851759" w:rsidP="00851759">
      <w:pPr>
        <w:pStyle w:val="Heading1"/>
      </w:pPr>
      <w:r>
        <w:t xml:space="preserve"> </w:t>
      </w:r>
    </w:p>
    <w:p w14:paraId="5C979E53" w14:textId="24D993CD" w:rsidR="00851759" w:rsidRDefault="009559A1" w:rsidP="009559A1">
      <w:r>
        <w:t>-</w:t>
      </w:r>
      <w:r w:rsidR="00851759">
        <w:t>Web Development / Front End</w:t>
      </w:r>
    </w:p>
    <w:p w14:paraId="6DAC472B" w14:textId="3B0152F5" w:rsidR="00851759" w:rsidRDefault="009559A1" w:rsidP="00851759">
      <w:r>
        <w:t>- Core Java</w:t>
      </w:r>
    </w:p>
    <w:p w14:paraId="3CD848B6" w14:textId="200386ED" w:rsidR="009559A1" w:rsidRDefault="009559A1" w:rsidP="00851759">
      <w:r>
        <w:t>- Flutter App Development</w:t>
      </w:r>
    </w:p>
    <w:p w14:paraId="4FBEC3D4" w14:textId="77777777" w:rsidR="00851759" w:rsidRDefault="00851759" w:rsidP="00860837">
      <w:pPr>
        <w:pStyle w:val="Heading1"/>
      </w:pPr>
    </w:p>
    <w:p w14:paraId="2E911383" w14:textId="77777777" w:rsidR="00851759" w:rsidRDefault="00851759" w:rsidP="00860837">
      <w:pPr>
        <w:pStyle w:val="Heading1"/>
      </w:pPr>
    </w:p>
    <w:p w14:paraId="56870157" w14:textId="2867BB81" w:rsidR="00165683" w:rsidRDefault="00F13A76" w:rsidP="00860837">
      <w:pPr>
        <w:pStyle w:val="Heading1"/>
      </w:pPr>
      <w:r>
        <w:t>personal details</w:t>
      </w:r>
    </w:p>
    <w:p w14:paraId="144B4A43" w14:textId="77777777" w:rsidR="00E11730" w:rsidRPr="00860837" w:rsidRDefault="00165683" w:rsidP="00860837">
      <w:pPr>
        <w:pStyle w:val="Heading1"/>
      </w:pPr>
      <w:r>
        <w:t xml:space="preserve"> </w:t>
      </w:r>
    </w:p>
    <w:p w14:paraId="276CB625" w14:textId="77777777" w:rsidR="00E11730" w:rsidRDefault="00F13A76" w:rsidP="005B7CDC">
      <w:r>
        <w:t xml:space="preserve">Address -: </w:t>
      </w:r>
      <w:proofErr w:type="spellStart"/>
      <w:r>
        <w:t>Balaju</w:t>
      </w:r>
      <w:proofErr w:type="spellEnd"/>
      <w:r>
        <w:t>, Kathmandu, Nepal</w:t>
      </w:r>
    </w:p>
    <w:p w14:paraId="10948010" w14:textId="77777777" w:rsidR="00F13A76" w:rsidRDefault="00F13A76" w:rsidP="005B7CDC">
      <w:r>
        <w:t>Date of Birth -: 19 July 1998</w:t>
      </w:r>
    </w:p>
    <w:p w14:paraId="2C019864" w14:textId="77777777" w:rsidR="00950BA9" w:rsidRDefault="00950BA9" w:rsidP="005B7CDC">
      <w:r>
        <w:t>Marital Status -: Unmarried</w:t>
      </w:r>
    </w:p>
    <w:p w14:paraId="543FFF1B" w14:textId="77777777" w:rsidR="00950BA9" w:rsidRDefault="00A531FB" w:rsidP="005B7CDC">
      <w:r>
        <w:t>Languages -: English, Nepali and Hindi</w:t>
      </w:r>
    </w:p>
    <w:p w14:paraId="362A934A" w14:textId="77777777" w:rsidR="00F13A76" w:rsidRDefault="00F13A76" w:rsidP="005B7CDC"/>
    <w:p w14:paraId="1A61479D" w14:textId="77777777" w:rsidR="00F13A76" w:rsidRPr="00065468" w:rsidRDefault="00396255" w:rsidP="005B7CDC">
      <w:pPr>
        <w:rPr>
          <w:b/>
          <w:color w:val="B85A22" w:themeColor="accent2" w:themeShade="BF"/>
          <w:sz w:val="24"/>
          <w:szCs w:val="24"/>
        </w:rPr>
      </w:pPr>
      <w:r w:rsidRPr="00065468">
        <w:rPr>
          <w:b/>
          <w:color w:val="B85A22" w:themeColor="accent2" w:themeShade="BF"/>
          <w:sz w:val="24"/>
          <w:szCs w:val="24"/>
        </w:rPr>
        <w:t>HOBBIES &amp; INTERESTS</w:t>
      </w:r>
    </w:p>
    <w:p w14:paraId="210521B0" w14:textId="77777777" w:rsidR="00396255" w:rsidRDefault="00396255" w:rsidP="005B7CDC">
      <w:r>
        <w:t>- Internet Surfing</w:t>
      </w:r>
    </w:p>
    <w:p w14:paraId="5CEA13A2" w14:textId="77777777" w:rsidR="00396255" w:rsidRDefault="00396255" w:rsidP="005B7CDC">
      <w:r>
        <w:t>- Travelling</w:t>
      </w:r>
    </w:p>
    <w:p w14:paraId="1B001E9F" w14:textId="77777777" w:rsidR="00396255" w:rsidRDefault="00396255" w:rsidP="005B7CDC">
      <w:r>
        <w:t>- Riding</w:t>
      </w:r>
    </w:p>
    <w:p w14:paraId="6EA37B65" w14:textId="703D135B" w:rsidR="00E11730" w:rsidRDefault="00E11730" w:rsidP="00A16CC2"/>
    <w:p w14:paraId="3DF2F8FC" w14:textId="19082E3B" w:rsidR="00232E32" w:rsidRPr="00065468" w:rsidRDefault="00232E32" w:rsidP="00232E32">
      <w:pPr>
        <w:rPr>
          <w:b/>
          <w:color w:val="B85A22" w:themeColor="accent2" w:themeShade="BF"/>
          <w:sz w:val="24"/>
          <w:szCs w:val="24"/>
        </w:rPr>
      </w:pPr>
      <w:r>
        <w:rPr>
          <w:b/>
          <w:color w:val="B85A22" w:themeColor="accent2" w:themeShade="BF"/>
          <w:sz w:val="24"/>
          <w:szCs w:val="24"/>
        </w:rPr>
        <w:t>REFERENCE</w:t>
      </w:r>
    </w:p>
    <w:p w14:paraId="2D46B5B0" w14:textId="1F8A2402" w:rsidR="00232E32" w:rsidRDefault="00232E32" w:rsidP="00232E32">
      <w:r>
        <w:t xml:space="preserve">- </w:t>
      </w:r>
      <w:r>
        <w:t>Broadway Infosys</w:t>
      </w:r>
    </w:p>
    <w:p w14:paraId="119419FA" w14:textId="19F118B9" w:rsidR="00C862A0" w:rsidRDefault="00C862A0" w:rsidP="00232E32">
      <w:r>
        <w:t>- Rohit Raj Pandey(</w:t>
      </w:r>
      <w:hyperlink r:id="rId14" w:history="1">
        <w:r w:rsidRPr="00C862A0">
          <w:rPr>
            <w:rStyle w:val="Hyperlink"/>
            <w:color w:val="0070C0"/>
          </w:rPr>
          <w:t>rpandey@thebritishcollege.edu.np</w:t>
        </w:r>
      </w:hyperlink>
      <w:r>
        <w:t>)</w:t>
      </w:r>
    </w:p>
    <w:p w14:paraId="5BDB738C" w14:textId="514E2B80" w:rsidR="00C862A0" w:rsidRDefault="00C862A0" w:rsidP="00232E32">
      <w:r>
        <w:t xml:space="preserve">- Resham Pun </w:t>
      </w:r>
      <w:proofErr w:type="gramStart"/>
      <w:r>
        <w:t xml:space="preserve">( </w:t>
      </w:r>
      <w:r w:rsidRPr="00C862A0">
        <w:rPr>
          <w:color w:val="0070C0"/>
        </w:rPr>
        <w:t>rpun</w:t>
      </w:r>
      <w:proofErr w:type="gramEnd"/>
      <w:r w:rsidRPr="00C862A0">
        <w:rPr>
          <w:color w:val="0070C0"/>
        </w:rPr>
        <w:t xml:space="preserve">@ </w:t>
      </w:r>
      <w:r w:rsidRPr="00C862A0">
        <w:rPr>
          <w:color w:val="0070C0"/>
        </w:rPr>
        <w:t>thebritishcollege.edu.np</w:t>
      </w:r>
      <w:r>
        <w:t>)</w:t>
      </w:r>
    </w:p>
    <w:p w14:paraId="4E5149D4" w14:textId="77777777" w:rsidR="00C862A0" w:rsidRDefault="00C862A0" w:rsidP="003C79E0">
      <w:pPr>
        <w:spacing w:after="0" w:line="240" w:lineRule="auto"/>
      </w:pPr>
    </w:p>
    <w:p w14:paraId="10C1D665" w14:textId="58B90DBF" w:rsidR="002713D7" w:rsidRDefault="009931FD" w:rsidP="003C79E0">
      <w:pPr>
        <w:spacing w:after="0" w:line="240" w:lineRule="auto"/>
      </w:pPr>
      <w:r>
        <w:t>I hereby declare that the information provided above is correct and true to the best of my knowledge and belief.</w:t>
      </w:r>
    </w:p>
    <w:sectPr w:rsidR="002713D7" w:rsidSect="00E11730">
      <w:headerReference w:type="default" r:id="rId15"/>
      <w:footerReference w:type="default" r:id="rId16"/>
      <w:pgSz w:w="12240" w:h="15840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4D583" w14:textId="77777777" w:rsidR="00EF5D8D" w:rsidRDefault="00EF5D8D">
      <w:pPr>
        <w:spacing w:after="0" w:line="240" w:lineRule="auto"/>
      </w:pPr>
      <w:r>
        <w:separator/>
      </w:r>
    </w:p>
  </w:endnote>
  <w:endnote w:type="continuationSeparator" w:id="0">
    <w:p w14:paraId="12C620DD" w14:textId="77777777" w:rsidR="00EF5D8D" w:rsidRDefault="00EF5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6AEF2" w14:textId="77777777" w:rsidR="00BB0EFE" w:rsidRDefault="00B6326A" w:rsidP="00E11730">
    <w:pPr>
      <w:pStyle w:val="Footer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1976DE" w:rsidRPr="001976DE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DA8C4" w14:textId="77777777" w:rsidR="00EF5D8D" w:rsidRDefault="00EF5D8D">
      <w:pPr>
        <w:spacing w:after="0" w:line="240" w:lineRule="auto"/>
      </w:pPr>
      <w:r>
        <w:separator/>
      </w:r>
    </w:p>
  </w:footnote>
  <w:footnote w:type="continuationSeparator" w:id="0">
    <w:p w14:paraId="13F4D564" w14:textId="77777777" w:rsidR="00EF5D8D" w:rsidRDefault="00EF5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Your name:"/>
      <w:tag w:val="Your name:"/>
      <w:id w:val="1339115612"/>
      <w:placeholder>
        <w:docPart w:val="C527C5B11712401FBA7FC016E301071B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EndPr/>
    <w:sdtContent>
      <w:p w14:paraId="47E19BBB" w14:textId="77777777" w:rsidR="00BB0EFE" w:rsidRPr="009E137C" w:rsidRDefault="006A5C53" w:rsidP="00E11730">
        <w:pPr>
          <w:pStyle w:val="Header"/>
        </w:pPr>
        <w:r>
          <w:rPr>
            <w:lang w:val="en-IN"/>
          </w:rPr>
          <w:t>Arun Wosti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9D25F7B"/>
    <w:multiLevelType w:val="hybridMultilevel"/>
    <w:tmpl w:val="8856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0E56AC6"/>
    <w:multiLevelType w:val="multilevel"/>
    <w:tmpl w:val="93107932"/>
    <w:lvl w:ilvl="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3" w15:restartNumberingAfterBreak="0">
    <w:nsid w:val="739D10D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11"/>
  </w:num>
  <w:num w:numId="13">
    <w:abstractNumId w:val="13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1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11"/>
  </w:num>
  <w:num w:numId="28">
    <w:abstractNumId w:val="12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C53"/>
    <w:rsid w:val="00052794"/>
    <w:rsid w:val="00053AE8"/>
    <w:rsid w:val="00064896"/>
    <w:rsid w:val="00065468"/>
    <w:rsid w:val="000D13BB"/>
    <w:rsid w:val="000E02E8"/>
    <w:rsid w:val="00122928"/>
    <w:rsid w:val="0014175D"/>
    <w:rsid w:val="00151612"/>
    <w:rsid w:val="00165683"/>
    <w:rsid w:val="001702E5"/>
    <w:rsid w:val="00186A75"/>
    <w:rsid w:val="001976DE"/>
    <w:rsid w:val="001A563C"/>
    <w:rsid w:val="001B0517"/>
    <w:rsid w:val="001E4181"/>
    <w:rsid w:val="001F3C28"/>
    <w:rsid w:val="002059F6"/>
    <w:rsid w:val="00232E32"/>
    <w:rsid w:val="00236B67"/>
    <w:rsid w:val="002713D7"/>
    <w:rsid w:val="00283B76"/>
    <w:rsid w:val="002905B3"/>
    <w:rsid w:val="002E3B8A"/>
    <w:rsid w:val="003028A6"/>
    <w:rsid w:val="00335F2B"/>
    <w:rsid w:val="00374F5B"/>
    <w:rsid w:val="00390589"/>
    <w:rsid w:val="00396255"/>
    <w:rsid w:val="003C79E0"/>
    <w:rsid w:val="003D3996"/>
    <w:rsid w:val="003F71B6"/>
    <w:rsid w:val="00454499"/>
    <w:rsid w:val="00455D68"/>
    <w:rsid w:val="00495414"/>
    <w:rsid w:val="004B0843"/>
    <w:rsid w:val="004C1199"/>
    <w:rsid w:val="004D5F2C"/>
    <w:rsid w:val="005222B0"/>
    <w:rsid w:val="005635BB"/>
    <w:rsid w:val="005A369E"/>
    <w:rsid w:val="005B1E2E"/>
    <w:rsid w:val="005B40B5"/>
    <w:rsid w:val="005B7CDC"/>
    <w:rsid w:val="005E18A2"/>
    <w:rsid w:val="005F513A"/>
    <w:rsid w:val="006579E9"/>
    <w:rsid w:val="006A419E"/>
    <w:rsid w:val="006A5C53"/>
    <w:rsid w:val="006F60CB"/>
    <w:rsid w:val="00734B38"/>
    <w:rsid w:val="00772C4A"/>
    <w:rsid w:val="0083571B"/>
    <w:rsid w:val="00851759"/>
    <w:rsid w:val="00857CFF"/>
    <w:rsid w:val="00860837"/>
    <w:rsid w:val="00864797"/>
    <w:rsid w:val="008A1C1E"/>
    <w:rsid w:val="008A5EF9"/>
    <w:rsid w:val="008D2254"/>
    <w:rsid w:val="00901BE5"/>
    <w:rsid w:val="0094211A"/>
    <w:rsid w:val="00946932"/>
    <w:rsid w:val="00950BA9"/>
    <w:rsid w:val="009559A1"/>
    <w:rsid w:val="00965976"/>
    <w:rsid w:val="00970337"/>
    <w:rsid w:val="009931FD"/>
    <w:rsid w:val="009B45CD"/>
    <w:rsid w:val="009D37FD"/>
    <w:rsid w:val="009E137C"/>
    <w:rsid w:val="009F20AB"/>
    <w:rsid w:val="009F28EC"/>
    <w:rsid w:val="009F397F"/>
    <w:rsid w:val="00A00F50"/>
    <w:rsid w:val="00A04BAC"/>
    <w:rsid w:val="00A16CC2"/>
    <w:rsid w:val="00A24F53"/>
    <w:rsid w:val="00A26567"/>
    <w:rsid w:val="00A531FB"/>
    <w:rsid w:val="00AC247F"/>
    <w:rsid w:val="00B04B3F"/>
    <w:rsid w:val="00B062E8"/>
    <w:rsid w:val="00B248E7"/>
    <w:rsid w:val="00B334D0"/>
    <w:rsid w:val="00B6326A"/>
    <w:rsid w:val="00B674F4"/>
    <w:rsid w:val="00BB0EFE"/>
    <w:rsid w:val="00BB153C"/>
    <w:rsid w:val="00BB2499"/>
    <w:rsid w:val="00C104FC"/>
    <w:rsid w:val="00C16D37"/>
    <w:rsid w:val="00C26FA8"/>
    <w:rsid w:val="00C6084A"/>
    <w:rsid w:val="00C67A09"/>
    <w:rsid w:val="00C862A0"/>
    <w:rsid w:val="00CC6725"/>
    <w:rsid w:val="00D06909"/>
    <w:rsid w:val="00D40BA1"/>
    <w:rsid w:val="00D41E65"/>
    <w:rsid w:val="00D70E92"/>
    <w:rsid w:val="00DE5BE8"/>
    <w:rsid w:val="00E0071A"/>
    <w:rsid w:val="00E11730"/>
    <w:rsid w:val="00E225B6"/>
    <w:rsid w:val="00E60BB6"/>
    <w:rsid w:val="00E62E0D"/>
    <w:rsid w:val="00ED756E"/>
    <w:rsid w:val="00EE4CE2"/>
    <w:rsid w:val="00EF5D8D"/>
    <w:rsid w:val="00F13A76"/>
    <w:rsid w:val="00F56F51"/>
    <w:rsid w:val="00F6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612F0"/>
  <w15:docId w15:val="{5B3A0FF9-7D7B-4854-ABBA-B7999456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8A6"/>
  </w:style>
  <w:style w:type="paragraph" w:styleId="Heading1">
    <w:name w:val="heading 1"/>
    <w:basedOn w:val="Normal"/>
    <w:link w:val="Heading1Char"/>
    <w:uiPriority w:val="9"/>
    <w:qFormat/>
    <w:rsid w:val="003C79E0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C79E0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9E0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C79E0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4B0843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B0843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B0843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F397F"/>
  </w:style>
  <w:style w:type="paragraph" w:styleId="BlockText">
    <w:name w:val="Block Text"/>
    <w:basedOn w:val="Normal"/>
    <w:uiPriority w:val="40"/>
    <w:semiHidden/>
    <w:unhideWhenUsed/>
    <w:rsid w:val="004B0843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F39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397F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F397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397F"/>
  </w:style>
  <w:style w:type="paragraph" w:styleId="BodyText3">
    <w:name w:val="Body Text 3"/>
    <w:basedOn w:val="Normal"/>
    <w:link w:val="BodyText3Char"/>
    <w:uiPriority w:val="99"/>
    <w:semiHidden/>
    <w:unhideWhenUsed/>
    <w:rsid w:val="009F397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397F"/>
    <w:rPr>
      <w:sz w:val="22"/>
      <w:szCs w:val="16"/>
    </w:rPr>
  </w:style>
  <w:style w:type="paragraph" w:styleId="Footer">
    <w:name w:val="footer"/>
    <w:basedOn w:val="Normal"/>
    <w:link w:val="FooterChar"/>
    <w:uiPriority w:val="99"/>
    <w:unhideWhenUsed/>
    <w:rsid w:val="00E11730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E11730"/>
    <w:rPr>
      <w:rFonts w:cstheme="minorBidi"/>
      <w:color w:val="775F55" w:themeColor="text2"/>
      <w:kern w:val="0"/>
      <w:sz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1730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11730"/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C79E0"/>
    <w:rPr>
      <w:b/>
      <w:caps/>
      <w:color w:val="B85A22" w:themeColor="accent2" w:themeShade="BF"/>
      <w:spacing w:val="6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9E0"/>
    <w:rPr>
      <w:b/>
      <w:color w:val="355D7E" w:themeColor="accent1" w:themeShade="80"/>
      <w:spacing w:val="3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9E0"/>
    <w:rPr>
      <w:b/>
      <w:color w:val="000000" w:themeColor="text1"/>
      <w:spacing w:val="1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9E0"/>
    <w:rPr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843"/>
    <w:rPr>
      <w:b/>
      <w:color w:val="7B3C17" w:themeColor="accent2" w:themeShade="80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843"/>
    <w:rPr>
      <w:b/>
      <w:i/>
      <w:color w:val="355D7E" w:themeColor="accent1" w:themeShade="80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843"/>
    <w:rPr>
      <w:b/>
      <w:caps/>
      <w:color w:val="555A3C" w:themeColor="accent3" w:themeShade="80"/>
      <w:spacing w:val="40"/>
      <w:sz w:val="22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F397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397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397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F397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F397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F397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F397F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F397F"/>
    <w:rPr>
      <w:sz w:val="22"/>
      <w:szCs w:val="16"/>
    </w:r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character" w:styleId="BookTitle">
    <w:name w:val="Book Title"/>
    <w:basedOn w:val="DefaultParagraphFont"/>
    <w:uiPriority w:val="33"/>
    <w:semiHidden/>
    <w:unhideWhenUsed/>
    <w:qFormat/>
    <w:rsid w:val="00151612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397F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YourName">
    <w:name w:val="Your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styleId="Closing">
    <w:name w:val="Closing"/>
    <w:basedOn w:val="Normal"/>
    <w:link w:val="Closing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F397F"/>
  </w:style>
  <w:style w:type="table" w:styleId="ColorfulGrid">
    <w:name w:val="Colorful Grid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table" w:styleId="ColorfulGrid-Accent3">
    <w:name w:val="Colorful Grid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rmal"/>
    <w:link w:val="DateChar"/>
    <w:uiPriority w:val="2"/>
    <w:qFormat/>
    <w:rsid w:val="000E02E8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2"/>
    <w:rsid w:val="00864797"/>
    <w:rPr>
      <w:b/>
      <w:color w:val="FFFFFF" w:themeColor="background1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0E02E8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ContactInfo">
    <w:name w:val="Contact Info"/>
    <w:basedOn w:val="Normal"/>
    <w:uiPriority w:val="4"/>
    <w:qFormat/>
    <w:rsid w:val="000E02E8"/>
    <w:pPr>
      <w:spacing w:after="0" w:line="240" w:lineRule="auto"/>
    </w:pPr>
  </w:style>
  <w:style w:type="table" w:styleId="ColorfulGrid-Accent5">
    <w:name w:val="Colorful Grid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TableGridLight1">
    <w:name w:val="Table Grid Light1"/>
    <w:basedOn w:val="TableNormal"/>
    <w:uiPriority w:val="40"/>
    <w:rsid w:val="00BB249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ColorfulGrid-Accent6">
    <w:name w:val="Colorful Grid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F397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97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97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97F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F397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397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F397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F397F"/>
  </w:style>
  <w:style w:type="character" w:styleId="Emphasis">
    <w:name w:val="Emphasis"/>
    <w:basedOn w:val="DefaultParagraphFont"/>
    <w:uiPriority w:val="20"/>
    <w:semiHidden/>
    <w:unhideWhenUsed/>
    <w:qFormat/>
    <w:rsid w:val="009F397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397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F397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397F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397F"/>
    <w:rPr>
      <w:sz w:val="22"/>
      <w:szCs w:val="20"/>
    </w:rPr>
  </w:style>
  <w:style w:type="table" w:customStyle="1" w:styleId="GridTable1Light1">
    <w:name w:val="Grid Table 1 Light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F397F"/>
  </w:style>
  <w:style w:type="paragraph" w:styleId="HTMLAddress">
    <w:name w:val="HTML Address"/>
    <w:basedOn w:val="Normal"/>
    <w:link w:val="HTMLAddressChar"/>
    <w:uiPriority w:val="99"/>
    <w:semiHidden/>
    <w:unhideWhenUsed/>
    <w:rsid w:val="009F397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F397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F39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F397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97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F397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F397F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F397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B0843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51612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51612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51612"/>
    <w:rPr>
      <w:b/>
      <w:bCs/>
      <w:caps w:val="0"/>
      <w:smallCaps/>
      <w:color w:val="355D7E" w:themeColor="accent1" w:themeShade="80"/>
      <w:spacing w:val="0"/>
    </w:rPr>
  </w:style>
  <w:style w:type="table" w:styleId="LightGrid">
    <w:name w:val="Light Grid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F397F"/>
  </w:style>
  <w:style w:type="paragraph" w:styleId="List">
    <w:name w:val="List"/>
    <w:basedOn w:val="Normal"/>
    <w:uiPriority w:val="99"/>
    <w:semiHidden/>
    <w:unhideWhenUsed/>
    <w:rsid w:val="009F397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F397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F397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F397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F397F"/>
    <w:pPr>
      <w:ind w:left="1800" w:hanging="360"/>
      <w:contextualSpacing/>
    </w:pPr>
  </w:style>
  <w:style w:type="paragraph" w:styleId="ListBullet">
    <w:name w:val="List Bullet"/>
    <w:basedOn w:val="Normal"/>
    <w:uiPriority w:val="10"/>
    <w:qFormat/>
    <w:rsid w:val="002713D7"/>
    <w:pPr>
      <w:numPr>
        <w:numId w:val="28"/>
      </w:numPr>
    </w:pPr>
  </w:style>
  <w:style w:type="paragraph" w:styleId="ListBullet2">
    <w:name w:val="List Bullet 2"/>
    <w:basedOn w:val="Normal"/>
    <w:uiPriority w:val="36"/>
    <w:semiHidden/>
    <w:unhideWhenUsed/>
    <w:qFormat/>
    <w:rsid w:val="009F397F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9F397F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9F397F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9F397F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F397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F397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F397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F397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F397F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3028A6"/>
    <w:pPr>
      <w:numPr>
        <w:numId w:val="13"/>
      </w:numPr>
    </w:pPr>
  </w:style>
  <w:style w:type="paragraph" w:styleId="ListNumber2">
    <w:name w:val="List Number 2"/>
    <w:basedOn w:val="Normal"/>
    <w:uiPriority w:val="99"/>
    <w:semiHidden/>
    <w:unhideWhenUsed/>
    <w:rsid w:val="009F397F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F397F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F397F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F397F"/>
    <w:pPr>
      <w:numPr>
        <w:numId w:val="32"/>
      </w:numPr>
      <w:contextualSpacing/>
    </w:pPr>
  </w:style>
  <w:style w:type="table" w:customStyle="1" w:styleId="ListTable1Light1">
    <w:name w:val="List Table 1 Light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F39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F397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F39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F397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F397F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F397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F397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F397F"/>
  </w:style>
  <w:style w:type="character" w:styleId="PageNumber">
    <w:name w:val="page number"/>
    <w:basedOn w:val="DefaultParagraphFont"/>
    <w:uiPriority w:val="99"/>
    <w:semiHidden/>
    <w:unhideWhenUsed/>
    <w:rsid w:val="009F397F"/>
  </w:style>
  <w:style w:type="character" w:styleId="PlaceholderText">
    <w:name w:val="Placeholder Text"/>
    <w:basedOn w:val="DefaultParagraphFont"/>
    <w:uiPriority w:val="99"/>
    <w:semiHidden/>
    <w:rsid w:val="004B0843"/>
    <w:rPr>
      <w:color w:val="595959" w:themeColor="text1" w:themeTint="A6"/>
    </w:rPr>
  </w:style>
  <w:style w:type="table" w:customStyle="1" w:styleId="PlainTable11">
    <w:name w:val="Plain Table 11"/>
    <w:basedOn w:val="TableNormal"/>
    <w:uiPriority w:val="41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397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5161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51612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F397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F397F"/>
  </w:style>
  <w:style w:type="paragraph" w:styleId="Signature">
    <w:name w:val="Signature"/>
    <w:basedOn w:val="Normal"/>
    <w:link w:val="Signature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F397F"/>
  </w:style>
  <w:style w:type="character" w:customStyle="1" w:styleId="SmartHyperlink1">
    <w:name w:val="Smart Hyperlink1"/>
    <w:basedOn w:val="DefaultParagraphFont"/>
    <w:uiPriority w:val="99"/>
    <w:semiHidden/>
    <w:unhideWhenUsed/>
    <w:rsid w:val="009F397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F397F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C79E0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79E0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F397F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9F39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F39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F39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F39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F39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F39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F39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F39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F39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F39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F39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F39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F39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F39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F39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F39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F39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F39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F39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F39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F39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F39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F39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9F397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F39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F39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F39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F39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F3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F39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F39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F39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9F3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F3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9F397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369E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397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D40BA1"/>
    <w:pPr>
      <w:ind w:left="720"/>
      <w:contextualSpacing/>
    </w:pPr>
  </w:style>
  <w:style w:type="paragraph" w:styleId="NoSpacing">
    <w:name w:val="No Spacing"/>
    <w:uiPriority w:val="99"/>
    <w:semiHidden/>
    <w:unhideWhenUsed/>
    <w:rsid w:val="00D40BA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semiHidden/>
    <w:unhideWhenUsed/>
    <w:qFormat/>
    <w:rsid w:val="00D40BA1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E60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runwosti.github.io/winery_website/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unwosti.github.io/Travel_websit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unwosti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arunwosti.github.io/Akira-Ecommerc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runwosti.github.io/ngo_website/" TargetMode="External"/><Relationship Id="rId14" Type="http://schemas.openxmlformats.org/officeDocument/2006/relationships/hyperlink" Target="mailto:rpandey@thebritishcollege.edu.n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stara\AppData\Roaming\Microsoft\Templates\Photo_resume_Median_the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81F6C9B1A34456850D165547754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0834E-D436-4DB1-ADD7-91C2F49A80DB}"/>
      </w:docPartPr>
      <w:docPartBody>
        <w:p w:rsidR="005126E3" w:rsidRDefault="0090205C">
          <w:pPr>
            <w:pStyle w:val="BF81F6C9B1A34456850D165547754C94"/>
          </w:pPr>
          <w:r>
            <w:t>Your Name</w:t>
          </w:r>
        </w:p>
      </w:docPartBody>
    </w:docPart>
    <w:docPart>
      <w:docPartPr>
        <w:name w:val="D06AFD08FD71491CAC05E2F7B19B7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A05D6-0B7D-4F83-85B3-50C2C90986C1}"/>
      </w:docPartPr>
      <w:docPartBody>
        <w:p w:rsidR="005126E3" w:rsidRDefault="0090205C">
          <w:pPr>
            <w:pStyle w:val="D06AFD08FD71491CAC05E2F7B19B72F4"/>
          </w:pPr>
          <w:r>
            <w:t>Date</w:t>
          </w:r>
        </w:p>
      </w:docPartBody>
    </w:docPart>
    <w:docPart>
      <w:docPartPr>
        <w:name w:val="C527C5B11712401FBA7FC016E3010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B2E7F-59A0-4C60-942D-EF4AE514A97C}"/>
      </w:docPartPr>
      <w:docPartBody>
        <w:p w:rsidR="005126E3" w:rsidRDefault="0090205C">
          <w:pPr>
            <w:pStyle w:val="C527C5B11712401FBA7FC016E301071B"/>
          </w:pPr>
          <w:r>
            <w:t>Objective</w:t>
          </w:r>
        </w:p>
      </w:docPartBody>
    </w:docPart>
    <w:docPart>
      <w:docPartPr>
        <w:name w:val="7544F4D0CDB94898BB18C4F20A53B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2DC81-D312-452D-8F4A-D12DAEC58FDE}"/>
      </w:docPartPr>
      <w:docPartBody>
        <w:p w:rsidR="005126E3" w:rsidRDefault="0090205C">
          <w:pPr>
            <w:pStyle w:val="7544F4D0CDB94898BB18C4F20A53BF63"/>
          </w:pPr>
          <w:r w:rsidRPr="00860837">
            <w:t>Education</w:t>
          </w:r>
        </w:p>
      </w:docPartBody>
    </w:docPart>
    <w:docPart>
      <w:docPartPr>
        <w:name w:val="4815D47470E440518659B57149A9F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B96D9-3604-451A-846D-3BA0BC9B5839}"/>
      </w:docPartPr>
      <w:docPartBody>
        <w:p w:rsidR="005126E3" w:rsidRDefault="0090205C">
          <w:pPr>
            <w:pStyle w:val="4815D47470E440518659B57149A9F6FD"/>
          </w:pPr>
          <w:r w:rsidRPr="00860837">
            <w:t>experience</w:t>
          </w:r>
        </w:p>
      </w:docPartBody>
    </w:docPart>
    <w:docPart>
      <w:docPartPr>
        <w:name w:val="EF0E47DE34C64FF98B44C400E0A33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B3373-D894-48A0-9FBB-F46712CACD4A}"/>
      </w:docPartPr>
      <w:docPartBody>
        <w:p w:rsidR="005126E3" w:rsidRDefault="0090205C">
          <w:pPr>
            <w:pStyle w:val="EF0E47DE34C64FF98B44C400E0A33913"/>
          </w:pPr>
          <w:r w:rsidRPr="00860837"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05C"/>
    <w:rsid w:val="00083B49"/>
    <w:rsid w:val="00503B40"/>
    <w:rsid w:val="005126E3"/>
    <w:rsid w:val="005566A5"/>
    <w:rsid w:val="00714042"/>
    <w:rsid w:val="0090205C"/>
    <w:rsid w:val="00947FBE"/>
    <w:rsid w:val="009A1D99"/>
    <w:rsid w:val="00C44AD4"/>
    <w:rsid w:val="00CF281A"/>
    <w:rsid w:val="00E62A09"/>
    <w:rsid w:val="00F70124"/>
    <w:rsid w:val="00FB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81F6C9B1A34456850D165547754C94">
    <w:name w:val="BF81F6C9B1A34456850D165547754C94"/>
  </w:style>
  <w:style w:type="paragraph" w:customStyle="1" w:styleId="D06AFD08FD71491CAC05E2F7B19B72F4">
    <w:name w:val="D06AFD08FD71491CAC05E2F7B19B72F4"/>
  </w:style>
  <w:style w:type="paragraph" w:customStyle="1" w:styleId="C527C5B11712401FBA7FC016E301071B">
    <w:name w:val="C527C5B11712401FBA7FC016E301071B"/>
  </w:style>
  <w:style w:type="paragraph" w:customStyle="1" w:styleId="7544F4D0CDB94898BB18C4F20A53BF63">
    <w:name w:val="7544F4D0CDB94898BB18C4F20A53BF63"/>
  </w:style>
  <w:style w:type="paragraph" w:customStyle="1" w:styleId="4815D47470E440518659B57149A9F6FD">
    <w:name w:val="4815D47470E440518659B57149A9F6FD"/>
  </w:style>
  <w:style w:type="paragraph" w:customStyle="1" w:styleId="EF0E47DE34C64FF98B44C400E0A33913">
    <w:name w:val="EF0E47DE34C64FF98B44C400E0A33913"/>
  </w:style>
  <w:style w:type="paragraph" w:customStyle="1" w:styleId="5EE529F0FC834B8380C80AE2C176515F">
    <w:name w:val="5EE529F0FC834B8380C80AE2C176515F"/>
    <w:rsid w:val="00C44AD4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1474A-6FF5-493A-80C2-D281CD64D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Photo_resume_Median_theme</Template>
  <TotalTime>103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Pustara</dc:creator>
  <dc:description>Arun Wosti</dc:description>
  <cp:lastModifiedBy>arun osti</cp:lastModifiedBy>
  <cp:revision>20</cp:revision>
  <dcterms:created xsi:type="dcterms:W3CDTF">2020-01-26T15:48:00Z</dcterms:created>
  <dcterms:modified xsi:type="dcterms:W3CDTF">2022-03-08T06:07:00Z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